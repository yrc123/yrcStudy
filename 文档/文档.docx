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46798941"/>
        <w:placeholder>
          <w:docPart w:val="E07130768E8C2A428CB656494F4583A4"/>
        </w:placeholder>
        <w:temporary/>
        <w:showingPlcHdr/>
        <w15:appearance w15:val="hidden"/>
      </w:sdtPr>
      <w:sdtEndPr/>
      <w:sdtContent>
        <w:bookmarkStart w:id="0" w:name="_GoBack" w:displacedByCustomXml="prev"/>
        <w:p w14:paraId="0FA79427" w14:textId="77777777" w:rsidR="00533586" w:rsidRDefault="00547C66">
          <w:pPr>
            <w:pStyle w:val="1"/>
          </w:pPr>
          <w:r w:rsidRPr="002C7180">
            <w:rPr>
              <w:rFonts w:ascii="微软雅黑" w:eastAsia="微软雅黑" w:hAnsi="微软雅黑"/>
              <w:b/>
            </w:rPr>
            <w:t>做笔记</w:t>
          </w:r>
        </w:p>
        <w:bookmarkEnd w:id="0" w:displacedByCustomXml="next"/>
      </w:sdtContent>
    </w:sdt>
    <w:sdt>
      <w:sdtPr>
        <w:id w:val="-1461253836"/>
        <w:placeholder>
          <w:docPart w:val="ABF1237A4D7B0443BF43DDAF1BCB258C"/>
        </w:placeholder>
        <w:temporary/>
        <w:showingPlcHdr/>
        <w15:appearance w15:val="hidden"/>
      </w:sdtPr>
      <w:sdtEndPr/>
      <w:sdtContent>
        <w:p w14:paraId="2AEB4348" w14:textId="77777777" w:rsidR="00533586" w:rsidRDefault="00547C66">
          <w:pPr>
            <w:pStyle w:val="a"/>
          </w:pPr>
          <w:r>
            <w:t>要做笔记，只需点击此处并开始键入。</w:t>
          </w:r>
        </w:p>
        <w:p w14:paraId="1E80F3F4" w14:textId="77777777" w:rsidR="00533586" w:rsidRDefault="00547C66">
          <w:pPr>
            <w:pStyle w:val="a"/>
          </w:pPr>
          <w:r>
            <w:t>或者，使用免费的</w:t>
          </w:r>
          <w:r>
            <w:t xml:space="preserve"> OneNote </w:t>
          </w:r>
          <w:r>
            <w:t>应用轻松地为所有笔记创建一个数字笔记本，并在您的所有设备上自动同步。</w:t>
          </w:r>
        </w:p>
      </w:sdtContent>
    </w:sdt>
    <w:p w14:paraId="541BA677" w14:textId="77777777" w:rsidR="00533586" w:rsidRDefault="00547C66">
      <w:pPr>
        <w:pStyle w:val="2"/>
      </w:pPr>
      <w:r>
        <w:t>要了解更多信息并获取</w:t>
      </w:r>
      <w:r>
        <w:t xml:space="preserve"> OneNote</w:t>
      </w:r>
      <w:r>
        <w:t>，请访问</w:t>
      </w:r>
      <w:r>
        <w:t xml:space="preserve"> </w:t>
      </w:r>
      <w:hyperlink r:id="rId7" w:history="1">
        <w:r>
          <w:rPr>
            <w:rStyle w:val="afa"/>
          </w:rPr>
          <w:t>www.onenote.com</w:t>
        </w:r>
      </w:hyperlink>
      <w:r>
        <w:t>。</w:t>
      </w:r>
    </w:p>
    <w:sectPr w:rsidR="00533586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03693" w14:textId="77777777" w:rsidR="00106A11" w:rsidRDefault="00106A11">
      <w:r>
        <w:separator/>
      </w:r>
    </w:p>
    <w:p w14:paraId="395A7BB8" w14:textId="77777777" w:rsidR="00106A11" w:rsidRDefault="00106A11"/>
  </w:endnote>
  <w:endnote w:type="continuationSeparator" w:id="0">
    <w:p w14:paraId="1427C9B2" w14:textId="77777777" w:rsidR="00106A11" w:rsidRDefault="00106A11">
      <w:r>
        <w:continuationSeparator/>
      </w:r>
    </w:p>
    <w:p w14:paraId="55716E48" w14:textId="77777777" w:rsidR="00106A11" w:rsidRDefault="00106A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300C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F0E785" w14:textId="77777777" w:rsidR="00106A11" w:rsidRDefault="00106A11">
      <w:r>
        <w:separator/>
      </w:r>
    </w:p>
    <w:p w14:paraId="44EEBD32" w14:textId="77777777" w:rsidR="00106A11" w:rsidRDefault="00106A11"/>
  </w:footnote>
  <w:footnote w:type="continuationSeparator" w:id="0">
    <w:p w14:paraId="5B372CA1" w14:textId="77777777" w:rsidR="00106A11" w:rsidRDefault="00106A11">
      <w:r>
        <w:continuationSeparator/>
      </w:r>
    </w:p>
    <w:p w14:paraId="6EB7F68D" w14:textId="77777777" w:rsidR="00106A11" w:rsidRDefault="00106A1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A11"/>
    <w:rsid w:val="00106A11"/>
    <w:rsid w:val="002C7180"/>
    <w:rsid w:val="00533586"/>
    <w:rsid w:val="00547C66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70BD0"/>
  <w15:chartTrackingRefBased/>
  <w15:docId w15:val="{D17FA654-5EE0-5149-B411-BA1CF7ED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http://go.microsoft.com/fwlink/?LinkID=523891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BC0AB4C-F659-A340-A9A9-C4682AC7BC2E%7dtf50002051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7130768E8C2A428CB656494F4583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CD21C7-C5BF-7C4E-B853-78F2CE0D5FD7}"/>
      </w:docPartPr>
      <w:docPartBody>
        <w:p w:rsidR="00000000" w:rsidRDefault="00D90329">
          <w:pPr>
            <w:pStyle w:val="E07130768E8C2A428CB656494F4583A4"/>
          </w:pPr>
          <w:r>
            <w:t>Take Notes</w:t>
          </w:r>
        </w:p>
      </w:docPartBody>
    </w:docPart>
    <w:docPart>
      <w:docPartPr>
        <w:name w:val="ABF1237A4D7B0443BF43DDAF1BCB2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DC0FF3-C915-DA41-A3F2-76329204A641}"/>
      </w:docPartPr>
      <w:docPartBody>
        <w:p w:rsidR="00D90329" w:rsidRDefault="00D90329">
          <w:pPr>
            <w:pStyle w:val="a"/>
          </w:pPr>
          <w:r>
            <w:t>To take notes, just tap here and start typing.</w:t>
          </w:r>
        </w:p>
        <w:p w:rsidR="00000000" w:rsidRDefault="00D90329">
          <w:pPr>
            <w:pStyle w:val="ABF1237A4D7B0443BF43DDAF1BCB258C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roman"/>
    <w:notTrueType/>
    <w:pitch w:val="default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E07130768E8C2A428CB656494F4583A4">
    <w:name w:val="E07130768E8C2A428CB656494F4583A4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ABF1237A4D7B0443BF43DDAF1BCB258C">
    <w:name w:val="ABF1237A4D7B0443BF43DDAF1BCB25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{7BC0AB4C-F659-A340-A9A9-C4682AC7BC2E}tf50002051.dotx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林浩然</dc:creator>
  <cp:keywords/>
  <dc:description/>
  <cp:lastModifiedBy>林浩然</cp:lastModifiedBy>
  <cp:revision>3</cp:revision>
  <dcterms:created xsi:type="dcterms:W3CDTF">2017-05-21T05:25:00Z</dcterms:created>
  <dcterms:modified xsi:type="dcterms:W3CDTF">2017-05-21T05:26:00Z</dcterms:modified>
</cp:coreProperties>
</file>